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组号</w:t>
      </w:r>
      <w:r>
        <w:rPr>
          <w:sz w:val="40"/>
          <w:szCs w:val="40"/>
        </w:rPr>
        <w:t>:</w:t>
      </w:r>
      <w:r>
        <w:rPr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>1</w:t>
      </w:r>
      <w:r>
        <w:rPr>
          <w:sz w:val="40"/>
          <w:szCs w:val="40"/>
          <w:u w:val="single"/>
        </w:rPr>
        <w:t xml:space="preserve"> </w:t>
      </w:r>
    </w:p>
    <w:p>
      <w:pPr>
        <w:jc w:val="center"/>
        <w:rPr>
          <w:b/>
          <w:bCs/>
          <w:sz w:val="40"/>
          <w:szCs w:val="40"/>
        </w:rPr>
      </w:pPr>
      <w:r>
        <w:rPr>
          <w:sz w:val="72"/>
          <w:szCs w:val="72"/>
        </w:rPr>
        <w:drawing>
          <wp:inline distT="0" distB="0" distL="0" distR="0">
            <wp:extent cx="1051560" cy="1296035"/>
            <wp:effectExtent l="0" t="0" r="254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画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1317" cy="13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上海大学计算机工程与科学学院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实 验 报 告</w:t>
      </w:r>
    </w:p>
    <w:p>
      <w:pPr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（数据结构2）</w:t>
      </w:r>
    </w:p>
    <w:p>
      <w:pPr>
        <w:rPr>
          <w:sz w:val="72"/>
          <w:szCs w:val="72"/>
        </w:rPr>
      </w:pPr>
    </w:p>
    <w:p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学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期：</w:t>
      </w:r>
      <w:r>
        <w:rPr>
          <w:rFonts w:hint="eastAsia"/>
          <w:sz w:val="44"/>
          <w:szCs w:val="44"/>
          <w:u w:val="single"/>
        </w:rPr>
        <w:t>2</w:t>
      </w:r>
      <w:r>
        <w:rPr>
          <w:sz w:val="44"/>
          <w:szCs w:val="44"/>
          <w:u w:val="single"/>
        </w:rPr>
        <w:t>0</w:t>
      </w:r>
      <w:r>
        <w:rPr>
          <w:rFonts w:hint="eastAsia"/>
          <w:sz w:val="44"/>
          <w:szCs w:val="44"/>
          <w:u w:val="single"/>
        </w:rPr>
        <w:t>21</w:t>
      </w:r>
      <w:r>
        <w:rPr>
          <w:sz w:val="44"/>
          <w:szCs w:val="44"/>
          <w:u w:val="single"/>
        </w:rPr>
        <w:t>-20</w:t>
      </w:r>
      <w:r>
        <w:rPr>
          <w:rFonts w:hint="eastAsia"/>
          <w:sz w:val="44"/>
          <w:szCs w:val="44"/>
          <w:u w:val="single"/>
        </w:rPr>
        <w:t xml:space="preserve">22年春季 </w:t>
      </w:r>
    </w:p>
    <w:p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组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长：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李昀哲</w:t>
      </w:r>
      <w:r>
        <w:rPr>
          <w:sz w:val="44"/>
          <w:szCs w:val="44"/>
          <w:u w:val="single"/>
        </w:rPr>
        <w:t xml:space="preserve">     </w:t>
      </w:r>
    </w:p>
    <w:p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学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号：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  20123101</w:t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 xml:space="preserve">  </w:t>
      </w:r>
    </w:p>
    <w:p>
      <w:pPr>
        <w:ind w:left="420" w:firstLine="720" w:firstLineChars="15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指导教师：</w:t>
      </w:r>
      <w:r>
        <w:rPr>
          <w:sz w:val="44"/>
          <w:szCs w:val="44"/>
          <w:u w:val="single"/>
        </w:rPr>
        <w:t xml:space="preserve">     </w:t>
      </w:r>
      <w:r>
        <w:rPr>
          <w:rFonts w:hint="eastAsia"/>
          <w:sz w:val="44"/>
          <w:szCs w:val="44"/>
          <w:u w:val="single"/>
        </w:rPr>
        <w:t>朱能军</w:t>
      </w:r>
      <w:r>
        <w:rPr>
          <w:sz w:val="44"/>
          <w:szCs w:val="44"/>
          <w:u w:val="single"/>
        </w:rPr>
        <w:t xml:space="preserve">      </w:t>
      </w:r>
    </w:p>
    <w:p>
      <w:pPr>
        <w:ind w:right="480" w:firstLine="1200" w:firstLineChars="25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成绩评定：</w:t>
      </w:r>
      <w:r>
        <w:rPr>
          <w:sz w:val="48"/>
          <w:szCs w:val="48"/>
          <w:u w:val="single"/>
        </w:rPr>
        <w:t xml:space="preserve"> </w:t>
      </w:r>
      <w:r>
        <w:rPr>
          <w:rFonts w:hint="eastAsia"/>
          <w:sz w:val="48"/>
          <w:szCs w:val="48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sz w:val="48"/>
          <w:szCs w:val="48"/>
          <w:u w:val="single"/>
        </w:rPr>
        <w:t xml:space="preserve"> </w:t>
      </w:r>
      <w:r>
        <w:rPr>
          <w:rFonts w:hint="eastAsia"/>
          <w:sz w:val="48"/>
          <w:szCs w:val="48"/>
          <w:u w:val="single"/>
        </w:rPr>
        <w:t xml:space="preserve"> </w:t>
      </w:r>
      <w:r>
        <w:rPr>
          <w:sz w:val="48"/>
          <w:szCs w:val="48"/>
          <w:u w:val="single"/>
        </w:rPr>
        <w:t xml:space="preserve"> </w:t>
      </w:r>
    </w:p>
    <w:p>
      <w:pPr>
        <w:ind w:left="420" w:firstLine="420"/>
        <w:jc w:val="left"/>
        <w:rPr>
          <w:sz w:val="48"/>
          <w:szCs w:val="48"/>
          <w:u w:val="single"/>
        </w:rPr>
      </w:pPr>
    </w:p>
    <w:p>
      <w:pPr>
        <w:jc w:val="center"/>
        <w:rPr>
          <w:sz w:val="48"/>
          <w:szCs w:val="48"/>
          <w:u w:val="single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二〇二二年</w:t>
      </w:r>
      <w:r>
        <w:rPr>
          <w:rFonts w:hint="default"/>
          <w:sz w:val="48"/>
          <w:szCs w:val="48"/>
          <w:lang w:val="en-US"/>
        </w:rPr>
        <w:t>5</w:t>
      </w:r>
      <w:r>
        <w:rPr>
          <w:rFonts w:hint="eastAsia"/>
          <w:sz w:val="48"/>
          <w:szCs w:val="48"/>
        </w:rPr>
        <w:t>月</w:t>
      </w:r>
      <w:r>
        <w:rPr>
          <w:rFonts w:hint="default"/>
          <w:sz w:val="48"/>
          <w:szCs w:val="48"/>
          <w:lang w:val="en-US"/>
        </w:rPr>
        <w:t>12</w:t>
      </w:r>
      <w:r>
        <w:rPr>
          <w:rFonts w:hint="eastAsia"/>
          <w:sz w:val="48"/>
          <w:szCs w:val="48"/>
        </w:rPr>
        <w:t>日</w:t>
      </w:r>
    </w:p>
    <w:p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>
      <w:pPr>
        <w:jc w:val="center"/>
        <w:rPr>
          <w:sz w:val="48"/>
          <w:szCs w:val="4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674"/>
        <w:gridCol w:w="1674"/>
        <w:gridCol w:w="1675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8302" w:type="dxa"/>
            <w:gridSpan w:val="5"/>
            <w:vAlign w:val="center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登记序号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贡献比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李昀哲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20123101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25％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唐铭锋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20121489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25％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刘沛根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20121483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25％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李正宇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20121517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25％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sz w:val="48"/>
          <w:szCs w:val="4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954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8302" w:type="dxa"/>
            <w:gridSpan w:val="3"/>
            <w:vAlign w:val="center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实验列表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实验一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（熟悉上机环境、进度安排、评分制度；分组）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实验二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i/>
                <w:iCs/>
              </w:rPr>
              <w:t>有向网的邻接矩阵验证及拓展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rPr>
                <w:rFonts w:ascii="Wingdings 2" w:hAnsi="Wingdings 2"/>
                <w:sz w:val="72"/>
                <w:szCs w:val="72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实验三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无向网的邻接表验证和拓展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rPr>
                <w:rFonts w:ascii="Wingdings 2" w:hAnsi="Wingdings 2"/>
                <w:sz w:val="72"/>
                <w:szCs w:val="72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实验四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查找算法验证及设计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rPr>
                <w:rFonts w:ascii="Wingdings 2" w:hAnsi="Wingdings 2"/>
                <w:sz w:val="72"/>
                <w:szCs w:val="72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实验五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实验题目</w:t>
            </w:r>
            <w:r>
              <w:t>)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</w:tr>
    </w:tbl>
    <w:p>
      <w:pPr>
        <w:widowControl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实验四</w:t>
      </w:r>
    </w:p>
    <w:p>
      <w:pPr>
        <w:widowControl/>
        <w:numPr>
          <w:ilvl w:val="0"/>
          <w:numId w:val="1"/>
        </w:numPr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实验题目</w:t>
      </w:r>
    </w:p>
    <w:p>
      <w:pPr>
        <w:widowControl/>
        <w:spacing w:line="480" w:lineRule="exact"/>
        <w:jc w:val="left"/>
      </w:pPr>
      <w:r>
        <w:rPr>
          <w:rFonts w:hint="eastAsia"/>
        </w:rPr>
        <w:t>查找算法验证及设计</w:t>
      </w:r>
    </w:p>
    <w:p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spacing w:line="360" w:lineRule="auto"/>
      </w:pPr>
      <w:r>
        <w:rPr>
          <w:rFonts w:hint="eastAsia"/>
        </w:rPr>
        <w:t>模仿有向图的邻接表类模板，完成（带权：非负）无向网 的邻接表类模板的设计与实现。要求实现图的基本运算（如增加删除顶点和边等），并增加如下成员函数：</w:t>
      </w:r>
    </w:p>
    <w:p>
      <w:pPr>
        <w:widowControl/>
        <w:spacing w:line="480" w:lineRule="exact"/>
        <w:jc w:val="left"/>
        <w:rPr>
          <w:rFonts w:hint="eastAsia"/>
        </w:rPr>
      </w:pPr>
      <w:r>
        <w:rPr>
          <w:rFonts w:hint="eastAsia"/>
        </w:rPr>
        <w:t>（1）查找3个数组的最小共同元素。</w:t>
      </w:r>
    </w:p>
    <w:p>
      <w:pPr>
        <w:widowControl/>
        <w:spacing w:line="480" w:lineRule="exact"/>
        <w:jc w:val="left"/>
      </w:pPr>
      <w:r>
        <w:rPr>
          <w:rFonts w:hint="eastAsia"/>
        </w:rPr>
        <w:t>有</w:t>
      </w:r>
      <w:r>
        <w:t xml:space="preserve"> 3 </w:t>
      </w:r>
      <w:r>
        <w:rPr>
          <w:rFonts w:hint="eastAsia"/>
        </w:rPr>
        <w:t>个整数数组</w:t>
      </w:r>
      <w:r>
        <w:t xml:space="preserve"> a[]</w:t>
      </w:r>
      <w:r>
        <w:rPr>
          <w:rFonts w:hint="eastAsia"/>
        </w:rPr>
        <w:t>、</w:t>
      </w:r>
      <w:r>
        <w:t>b[]</w:t>
      </w:r>
      <w:r>
        <w:rPr>
          <w:rFonts w:hint="eastAsia"/>
        </w:rPr>
        <w:t>和</w:t>
      </w:r>
      <w:r>
        <w:t xml:space="preserve">c[], </w:t>
      </w:r>
      <w:r>
        <w:rPr>
          <w:rFonts w:hint="eastAsia"/>
        </w:rPr>
        <w:t>各有</w:t>
      </w:r>
      <w:r>
        <w:t>aNum</w:t>
      </w:r>
      <w:r>
        <w:rPr>
          <w:rFonts w:hint="eastAsia"/>
        </w:rPr>
        <w:t>、</w:t>
      </w:r>
      <w:r>
        <w:t>bNum</w:t>
      </w:r>
      <w:r>
        <w:rPr>
          <w:rFonts w:hint="eastAsia"/>
        </w:rPr>
        <w:t>和</w:t>
      </w:r>
      <w:r>
        <w:t>cNum</w:t>
      </w:r>
      <w:r>
        <w:rPr>
          <w:rFonts w:hint="eastAsia"/>
        </w:rPr>
        <w:t>个元素（</w:t>
      </w:r>
      <w:r>
        <w:t>aNum, bNum, cNum &lt;= n</w:t>
      </w:r>
      <w:r>
        <w:rPr>
          <w:rFonts w:hint="eastAsia"/>
        </w:rPr>
        <w:t>），而且三者都己经从小到大排列。设计并编写</w:t>
      </w:r>
      <w:r>
        <w:t>2</w:t>
      </w:r>
      <w:r>
        <w:rPr>
          <w:rFonts w:hint="eastAsia"/>
        </w:rPr>
        <w:t>种不同的算法找出最小共同元素以及该元素在</w:t>
      </w:r>
      <w:r>
        <w:t>3</w:t>
      </w:r>
      <w:r>
        <w:rPr>
          <w:rFonts w:hint="eastAsia"/>
        </w:rPr>
        <w:t>个数组中出现的位置，若没有共同元素，则显示“</w:t>
      </w:r>
      <w:r>
        <w:t>NOT FOUND”</w:t>
      </w:r>
      <w:r>
        <w:rPr>
          <w:rFonts w:hint="eastAsia"/>
        </w:rPr>
        <w:t>，要求其中一种算法在最坏情况下的时间复杂度为</w:t>
      </w:r>
      <w:r>
        <w:t>O(n)</w:t>
      </w:r>
      <w:r>
        <w:rPr>
          <w:rFonts w:hint="eastAsia"/>
        </w:rPr>
        <w:t>。</w:t>
      </w:r>
    </w:p>
    <w:p>
      <w:pPr>
        <w:widowControl/>
        <w:spacing w:line="480" w:lineRule="exact"/>
        <w:jc w:val="left"/>
        <w:rPr>
          <w:rFonts w:hint="eastAsia"/>
        </w:rPr>
      </w:pPr>
      <w:r>
        <w:rPr>
          <w:rFonts w:hint="eastAsia"/>
        </w:rPr>
        <w:t>（2）求两个有序序列的中位数。</w:t>
      </w:r>
    </w:p>
    <w:p>
      <w:pPr>
        <w:widowControl/>
        <w:spacing w:line="480" w:lineRule="exact"/>
        <w:jc w:val="left"/>
      </w:pPr>
      <w:r>
        <w:rPr>
          <w:rFonts w:hint="eastAsia"/>
        </w:rPr>
        <w:t>有两个长度为n 的有序序列，如果将这两个序列合并成一个有序序列，则处于第n个位置的元素称为这两个序列的中位数。请设计2种求两个有序序列的中位数的算法，要求其中一种算法在最坏情况下的时间复杂度为O(logn)。</w:t>
      </w:r>
    </w:p>
    <w:p>
      <w:pPr>
        <w:widowControl/>
        <w:spacing w:line="480" w:lineRule="exact"/>
        <w:jc w:val="left"/>
        <w:rPr>
          <w:rFonts w:hint="eastAsia"/>
        </w:rPr>
      </w:pPr>
      <w:r>
        <w:rPr>
          <w:rFonts w:hint="eastAsia"/>
        </w:rPr>
        <w:t>（3）二叉排序树的验证和拓展</w:t>
      </w:r>
    </w:p>
    <w:p>
      <w:pPr>
        <w:widowControl/>
        <w:spacing w:line="480" w:lineRule="exact"/>
        <w:jc w:val="left"/>
        <w:rPr>
          <w:rFonts w:hint="eastAsia"/>
        </w:rPr>
      </w:pPr>
      <w:r>
        <w:rPr>
          <w:rFonts w:hint="eastAsia"/>
        </w:rPr>
        <w:t>对于在二叉排序树上删除结点的问题，教材中介绍了</w:t>
      </w:r>
      <w:r>
        <w:t>4</w:t>
      </w:r>
      <w:r>
        <w:rPr>
          <w:rFonts w:hint="eastAsia"/>
        </w:rPr>
        <w:t>种算法，并实现了其中第一种算法，现要求完成后面</w:t>
      </w:r>
      <w:r>
        <w:t xml:space="preserve">3 </w:t>
      </w:r>
      <w:r>
        <w:rPr>
          <w:rFonts w:hint="eastAsia"/>
        </w:rPr>
        <w:t>种算法的实现，并用多组测试数据对这</w:t>
      </w:r>
      <w:r>
        <w:t xml:space="preserve"> 4 </w:t>
      </w:r>
      <w:r>
        <w:rPr>
          <w:rFonts w:hint="eastAsia"/>
        </w:rPr>
        <w:t>种算法进行性能测试，分析比较它们的查找性能。</w:t>
      </w:r>
    </w:p>
    <w:p>
      <w:pPr>
        <w:widowControl/>
        <w:spacing w:line="48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b/>
          <w:bCs/>
          <w:sz w:val="28"/>
          <w:szCs w:val="28"/>
        </w:rPr>
        <w:t>解决方案</w:t>
      </w:r>
    </w:p>
    <w:p>
      <w:pPr>
        <w:pStyle w:val="11"/>
        <w:widowControl/>
        <w:numPr>
          <w:ilvl w:val="0"/>
          <w:numId w:val="2"/>
        </w:numPr>
        <w:spacing w:line="480" w:lineRule="exact"/>
        <w:ind w:firstLineChars="0"/>
        <w:jc w:val="left"/>
        <w:rPr>
          <w:rFonts w:ascii="宋体" w:hAnsi="宋体"/>
        </w:rPr>
      </w:pPr>
      <w:r>
        <w:rPr>
          <w:rFonts w:hint="eastAsia"/>
          <w:sz w:val="28"/>
          <w:szCs w:val="28"/>
        </w:rPr>
        <w:t>算法设计</w:t>
      </w:r>
    </w:p>
    <w:p>
      <w:pPr>
        <w:pStyle w:val="11"/>
        <w:widowControl/>
        <w:numPr>
          <w:ilvl w:val="1"/>
          <w:numId w:val="3"/>
        </w:numPr>
        <w:spacing w:line="480" w:lineRule="exact"/>
        <w:ind w:firstLineChars="0"/>
        <w:jc w:val="left"/>
        <w:rPr>
          <w:rFonts w:ascii="宋体" w:hAnsi="宋体"/>
        </w:rPr>
      </w:pPr>
      <w:bookmarkStart w:id="0" w:name="_Hlk103361883"/>
      <w:r>
        <w:rPr>
          <w:rFonts w:hint="eastAsia"/>
        </w:rPr>
        <w:t>查找3个数组的最小共同元素</w:t>
      </w:r>
    </w:p>
    <w:bookmarkEnd w:id="0"/>
    <w:p>
      <w:pPr>
        <w:pStyle w:val="11"/>
        <w:widowControl/>
        <w:spacing w:line="480" w:lineRule="exact"/>
        <w:ind w:left="1260" w:firstLine="0" w:firstLineChars="0"/>
        <w:jc w:val="left"/>
      </w:pPr>
      <w:r>
        <w:rPr>
          <w:rFonts w:hint="eastAsia"/>
        </w:rPr>
        <w:t>方法一：①设三个数组下标a</w:t>
      </w:r>
      <w:r>
        <w:t>,b,c</w:t>
      </w:r>
      <w:r>
        <w:rPr>
          <w:rFonts w:hint="eastAsia"/>
        </w:rPr>
        <w:t>从0开始；②比较数组1中a下标的数与数组2中b下标的数，若两者不相等，则较小数的下标加一；③以此类推，比较b</w:t>
      </w:r>
      <w:r>
        <w:t>,c</w:t>
      </w:r>
      <w:r>
        <w:rPr>
          <w:rFonts w:hint="eastAsia"/>
        </w:rPr>
        <w:t>和a</w:t>
      </w:r>
      <w:r>
        <w:t>,c</w:t>
      </w:r>
      <w:r>
        <w:rPr>
          <w:rFonts w:hint="eastAsia"/>
        </w:rPr>
        <w:t>；④循环比较，直到三个数相等，则输出三个数的位置；⑤若一个数组在比较的过程中超出了末尾，着代表没有最小相同元素。</w:t>
      </w: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  <w:r>
        <w:rPr>
          <w:rFonts w:hint="eastAsia"/>
        </w:rPr>
        <w:t>方法二：①从最小的元素开始，遍历比较数组a和数组b，若两个元素相等，则再遍历数组c，与前两个数进行比较；②若三个数都相等，则输出此时位置；③若三个数组都超出范围则表示未找到。</w:t>
      </w:r>
    </w:p>
    <w:p>
      <w:pPr>
        <w:pStyle w:val="11"/>
        <w:widowControl/>
        <w:numPr>
          <w:ilvl w:val="1"/>
          <w:numId w:val="3"/>
        </w:numPr>
        <w:spacing w:line="480" w:lineRule="exact"/>
        <w:ind w:firstLineChars="0"/>
        <w:jc w:val="left"/>
        <w:rPr>
          <w:rFonts w:ascii="宋体" w:hAnsi="宋体"/>
        </w:rPr>
      </w:pPr>
      <w:bookmarkStart w:id="1" w:name="_Hlk103362728"/>
      <w:r>
        <w:rPr>
          <w:rFonts w:hint="eastAsia"/>
        </w:rPr>
        <w:t>求两个有序序列的中位数</w:t>
      </w:r>
    </w:p>
    <w:bookmarkEnd w:id="1"/>
    <w:p>
      <w:pPr>
        <w:pStyle w:val="11"/>
        <w:widowControl/>
        <w:spacing w:line="480" w:lineRule="exact"/>
        <w:ind w:left="1260" w:firstLine="0" w:firstLineChars="0"/>
        <w:jc w:val="left"/>
      </w:pPr>
      <w:r>
        <w:rPr>
          <w:rFonts w:hint="eastAsia"/>
        </w:rPr>
        <w:t>方法一：①设a</w:t>
      </w:r>
      <w:r>
        <w:t>,b</w:t>
      </w:r>
      <w:r>
        <w:rPr>
          <w:rFonts w:hint="eastAsia"/>
        </w:rPr>
        <w:t>为从零开始的两个数组的下标；②从第零个元素开始逐个比较两个数组，将小的那个放入新的数组中，并将对应的下标增一；③若下标有一个大于等于n，则结束循环；④将没有遍历完的数组剩下的元素接到新数组的后面；⑤输出数组的第n个元素。</w:t>
      </w: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  <w:r>
        <w:rPr>
          <w:rFonts w:hint="eastAsia"/>
        </w:rPr>
        <w:t>方法二：①设l</w:t>
      </w:r>
      <w:r>
        <w:t>1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和</w:t>
      </w:r>
      <w:r>
        <w:t>r1</w:t>
      </w:r>
      <w:r>
        <w:rPr>
          <w:rFonts w:hint="eastAsia"/>
        </w:rPr>
        <w:t>=n-1是数组1的左右范围，m</w:t>
      </w:r>
      <w:r>
        <w:t>id1=(l1+r1)/2</w:t>
      </w:r>
      <w:r>
        <w:rPr>
          <w:rFonts w:hint="eastAsia"/>
        </w:rPr>
        <w:t>，同理，l</w:t>
      </w:r>
      <w:r>
        <w:t>2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和</w:t>
      </w:r>
      <w:r>
        <w:t>r2</w:t>
      </w:r>
      <w:r>
        <w:rPr>
          <w:rFonts w:hint="eastAsia"/>
        </w:rPr>
        <w:t>=n-1是数组</w:t>
      </w:r>
      <w:r>
        <w:t>2</w:t>
      </w:r>
      <w:r>
        <w:rPr>
          <w:rFonts w:hint="eastAsia"/>
        </w:rPr>
        <w:t>的左右范围，m</w:t>
      </w:r>
      <w:r>
        <w:t>id2=(l2+r2)/2</w:t>
      </w:r>
      <w:r>
        <w:rPr>
          <w:rFonts w:hint="eastAsia"/>
        </w:rPr>
        <w:t>；②比较对应m</w:t>
      </w:r>
      <w:r>
        <w:t>id</w:t>
      </w:r>
      <w:r>
        <w:rPr>
          <w:rFonts w:hint="eastAsia"/>
        </w:rPr>
        <w:t>下标的两个值，若相等，则直接返回这个值；③若不相等，则让值较小的</w:t>
      </w:r>
      <w:r>
        <w:t>r=mid,</w:t>
      </w:r>
      <w:r>
        <w:rPr>
          <w:rFonts w:hint="eastAsia"/>
        </w:rPr>
        <w:t>值较大的则l</w:t>
      </w:r>
      <w:r>
        <w:t>=mid</w:t>
      </w:r>
      <w:r>
        <w:rPr>
          <w:rFonts w:hint="eastAsia"/>
        </w:rPr>
        <w:t>，重复比较过程，直到两者相等或者有l</w:t>
      </w:r>
      <w:r>
        <w:t>=r</w:t>
      </w:r>
      <w:r>
        <w:rPr>
          <w:rFonts w:hint="eastAsia"/>
        </w:rPr>
        <w:t>；④若最后有l</w:t>
      </w:r>
      <w:r>
        <w:t>=r</w:t>
      </w:r>
      <w:r>
        <w:rPr>
          <w:rFonts w:hint="eastAsia"/>
        </w:rPr>
        <w:t>，则判断r</w:t>
      </w:r>
      <w:r>
        <w:t>1</w:t>
      </w:r>
      <w:r>
        <w:rPr>
          <w:rFonts w:hint="eastAsia"/>
        </w:rPr>
        <w:t>和r</w:t>
      </w:r>
      <w:r>
        <w:t>2</w:t>
      </w:r>
      <w:r>
        <w:rPr>
          <w:rFonts w:hint="eastAsia"/>
        </w:rPr>
        <w:t>哪个小，返回较小的值。</w:t>
      </w:r>
    </w:p>
    <w:p>
      <w:pPr>
        <w:pStyle w:val="11"/>
        <w:widowControl/>
        <w:numPr>
          <w:ilvl w:val="1"/>
          <w:numId w:val="3"/>
        </w:numPr>
        <w:spacing w:line="480" w:lineRule="exact"/>
        <w:ind w:firstLineChars="0"/>
        <w:jc w:val="left"/>
        <w:rPr>
          <w:rFonts w:ascii="宋体" w:hAnsi="宋体"/>
        </w:rPr>
      </w:pPr>
      <w:r>
        <w:rPr>
          <w:rFonts w:hint="eastAsia"/>
        </w:rPr>
        <w:t>二叉排序树的验证和拓展</w:t>
      </w: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方法一：在要删除节点的右子树中寻找关键字值最小的数据x，用x的值代替被删除数据元素的值，再来删除数据元素x。</w:t>
      </w: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方法二：先把要删除节点的右子树作为左子树中关键字值最大的数据元素x的右子树，然后在删除结点。</w:t>
      </w: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方法三：先把要删除节点的左子树作为右子树中关键字值最小的数据元素x的左子树，然后在删除结点。</w:t>
      </w: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</w:p>
    <w:p>
      <w:pPr>
        <w:pStyle w:val="11"/>
        <w:widowControl/>
        <w:spacing w:line="480" w:lineRule="exact"/>
        <w:ind w:left="1260" w:firstLine="0" w:firstLineChars="0"/>
        <w:jc w:val="left"/>
        <w:rPr>
          <w:rFonts w:hint="eastAsia" w:ascii="宋体" w:hAnsi="宋体"/>
        </w:rPr>
      </w:pPr>
    </w:p>
    <w:p>
      <w:pPr>
        <w:widowControl/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源程序代码</w:t>
      </w:r>
    </w:p>
    <w:p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查找3个数组的最小共同元素</w:t>
      </w:r>
    </w:p>
    <w:p>
      <w:pPr>
        <w:pStyle w:val="11"/>
        <w:ind w:left="1260" w:firstLine="0" w:firstLineChars="0"/>
      </w:pPr>
      <w:r>
        <w:drawing>
          <wp:inline distT="0" distB="0" distL="0" distR="0">
            <wp:extent cx="4848225" cy="32137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03" cy="32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260" w:firstLine="0" w:firstLineChars="0"/>
      </w:pPr>
      <w:r>
        <w:drawing>
          <wp:inline distT="0" distB="0" distL="0" distR="0">
            <wp:extent cx="4848225" cy="3295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970" cy="32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260" w:firstLine="0" w:firstLineChars="0"/>
      </w:pPr>
      <w:r>
        <w:drawing>
          <wp:inline distT="0" distB="0" distL="0" distR="0">
            <wp:extent cx="4848225" cy="171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481" cy="17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260" w:firstLine="0" w:firstLineChars="0"/>
      </w:pPr>
      <w:r>
        <w:drawing>
          <wp:inline distT="0" distB="0" distL="0" distR="0">
            <wp:extent cx="2988310" cy="904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258" cy="9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260" w:firstLine="0" w:firstLineChars="0"/>
      </w:pPr>
      <w:r>
        <w:drawing>
          <wp:inline distT="0" distB="0" distL="0" distR="0">
            <wp:extent cx="4723765" cy="4639945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893" cy="464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260" w:firstLine="0" w:firstLineChars="0"/>
      </w:pPr>
    </w:p>
    <w:p>
      <w:pPr>
        <w:pStyle w:val="11"/>
        <w:ind w:left="1260" w:firstLine="0" w:firstLineChars="0"/>
      </w:pPr>
    </w:p>
    <w:p>
      <w:pPr>
        <w:pStyle w:val="11"/>
        <w:ind w:left="1260" w:firstLine="0" w:firstLineChars="0"/>
      </w:pPr>
    </w:p>
    <w:p>
      <w:pPr>
        <w:pStyle w:val="11"/>
        <w:ind w:left="1260" w:firstLine="0" w:firstLineChars="0"/>
      </w:pPr>
    </w:p>
    <w:p>
      <w:pPr>
        <w:pStyle w:val="11"/>
        <w:ind w:left="1260" w:firstLine="0" w:firstLineChars="0"/>
        <w:rPr>
          <w:rFonts w:hint="eastAsia"/>
        </w:rPr>
      </w:pPr>
      <w:bookmarkStart w:id="3" w:name="_GoBack"/>
      <w:bookmarkEnd w:id="3"/>
    </w:p>
    <w:p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求两个有序序列的中位数</w:t>
      </w:r>
    </w:p>
    <w:p>
      <w:pPr>
        <w:pStyle w:val="11"/>
        <w:ind w:left="1260" w:firstLine="0" w:firstLineChars="0"/>
      </w:pPr>
      <w:r>
        <w:drawing>
          <wp:inline distT="0" distB="0" distL="0" distR="0">
            <wp:extent cx="3875405" cy="39509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884" cy="39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260" w:firstLine="0" w:firstLineChars="0"/>
      </w:pPr>
      <w:r>
        <w:drawing>
          <wp:inline distT="0" distB="0" distL="0" distR="0">
            <wp:extent cx="3868420" cy="40805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788" cy="40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260" w:firstLine="0" w:firstLineChars="0"/>
      </w:pPr>
      <w:r>
        <w:drawing>
          <wp:inline distT="0" distB="0" distL="0" distR="0">
            <wp:extent cx="2706370" cy="28454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964" cy="28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260" w:firstLine="0" w:firstLineChars="0"/>
        <w:rPr>
          <w:rFonts w:hint="eastAsia"/>
        </w:rPr>
      </w:pPr>
      <w:r>
        <w:drawing>
          <wp:inline distT="0" distB="0" distL="0" distR="0">
            <wp:extent cx="2406015" cy="30911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878" cy="30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1"/>
          <w:numId w:val="4"/>
        </w:numPr>
        <w:spacing w:line="480" w:lineRule="exact"/>
        <w:ind w:firstLineChars="0"/>
        <w:jc w:val="left"/>
        <w:rPr>
          <w:rFonts w:ascii="宋体" w:hAnsi="宋体"/>
        </w:rPr>
      </w:pPr>
      <w:r>
        <w:rPr>
          <w:rFonts w:hint="eastAsia"/>
        </w:rPr>
        <w:t>二叉排序树的验证和拓展</w:t>
      </w:r>
    </w:p>
    <w:p>
      <w:pPr>
        <w:pStyle w:val="11"/>
        <w:widowControl/>
        <w:ind w:left="1260" w:firstLine="0" w:firstLineChars="0"/>
        <w:jc w:val="left"/>
      </w:pPr>
      <w:r>
        <w:drawing>
          <wp:inline distT="0" distB="0" distL="0" distR="0">
            <wp:extent cx="2832100" cy="234696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759" cy="23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1260" w:firstLine="0" w:firstLineChars="0"/>
        <w:jc w:val="left"/>
      </w:pPr>
      <w:r>
        <w:drawing>
          <wp:inline distT="0" distB="0" distL="0" distR="0">
            <wp:extent cx="5015865" cy="45377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0311" cy="45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1260" w:firstLine="0" w:firstLineChars="0"/>
        <w:jc w:val="left"/>
      </w:pPr>
      <w:r>
        <w:drawing>
          <wp:inline distT="0" distB="0" distL="0" distR="0">
            <wp:extent cx="4528820" cy="442150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199" cy="44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12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4230370" cy="42710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3925" cy="42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>
      <w:pPr>
        <w:pStyle w:val="11"/>
        <w:numPr>
          <w:ilvl w:val="1"/>
          <w:numId w:val="5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查找3个数组的最小共同元素</w:t>
      </w:r>
    </w:p>
    <w:p>
      <w:pPr>
        <w:pStyle w:val="11"/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vertAlign w:val="baseline"/>
          <w:lang w:val="en-US" w:eastAsia="zh-CN"/>
        </w:rPr>
      </w:pPr>
      <w:r>
        <w:rPr>
          <w:rFonts w:hint="eastAsia" w:ascii="宋体" w:hAnsi="宋体"/>
          <w:lang w:val="en-US" w:eastAsia="zh-CN"/>
        </w:rPr>
        <w:t>可以看出，依次遍历两个数组，在其中找到相同的元素再去第三个数组查找，这样的效率最低，时间复杂度为O(n</w:t>
      </w:r>
      <w:r>
        <w:rPr>
          <w:rFonts w:hint="eastAsia" w:ascii="宋体" w:hAnsi="宋体"/>
          <w:vertAlign w:val="superscript"/>
          <w:lang w:val="en-US" w:eastAsia="zh-CN"/>
        </w:rPr>
        <w:t>3</w:t>
      </w:r>
      <w:r>
        <w:rPr>
          <w:rFonts w:hint="eastAsia" w:ascii="宋体" w:hAnsi="宋体"/>
          <w:vertAlign w:val="baseline"/>
          <w:lang w:val="en-US" w:eastAsia="zh-CN"/>
        </w:rPr>
        <w:t>);而修改版用if else实现，虽然时间复杂度有大幅减少，减少至</w:t>
      </w:r>
      <w:r>
        <w:rPr>
          <w:rFonts w:hint="eastAsia" w:ascii="宋体" w:hAnsi="宋体"/>
          <w:lang w:val="en-US" w:eastAsia="zh-CN"/>
        </w:rPr>
        <w:t>O(n</w:t>
      </w:r>
      <w:r>
        <w:rPr>
          <w:rFonts w:hint="eastAsia" w:ascii="宋体" w:hAnsi="宋体"/>
          <w:vertAlign w:val="baseline"/>
          <w:lang w:val="en-US" w:eastAsia="zh-CN"/>
        </w:rPr>
        <w:t>)，但测试中发现仍会循环较多次数，因此，再次进行修改，将if else全部修改为if，在一次循环中对数组中的元素做尽可能多次数的移动，从而达到较好的效果</w:t>
      </w:r>
    </w:p>
    <w:p>
      <w:pPr>
        <w:pStyle w:val="11"/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vertAlign w:val="baseline"/>
          <w:lang w:val="en-US" w:eastAsia="zh-CN"/>
        </w:rPr>
      </w:pPr>
    </w:p>
    <w:p>
      <w:pPr>
        <w:pStyle w:val="11"/>
        <w:numPr>
          <w:ilvl w:val="0"/>
          <w:numId w:val="0"/>
        </w:numPr>
        <w:ind w:left="420" w:leftChars="0" w:firstLine="420" w:firstLineChars="0"/>
        <w:rPr>
          <w:rFonts w:hint="default" w:ascii="宋体" w:hAnsi="宋体"/>
          <w:vertAlign w:val="baseline"/>
          <w:lang w:val="en-US" w:eastAsia="zh-CN"/>
        </w:rPr>
      </w:pPr>
    </w:p>
    <w:p>
      <w:pPr>
        <w:pStyle w:val="11"/>
        <w:ind w:left="840" w:firstLine="0" w:firstLineChars="0"/>
      </w:pPr>
      <w:r>
        <w:drawing>
          <wp:inline distT="0" distB="0" distL="0" distR="0">
            <wp:extent cx="3711575" cy="3084195"/>
            <wp:effectExtent l="0" t="0" r="317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6685" cy="30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 w:firstLine="0" w:firstLineChars="0"/>
      </w:pPr>
    </w:p>
    <w:p>
      <w:pPr>
        <w:pStyle w:val="11"/>
        <w:ind w:left="0" w:leftChars="0" w:firstLine="0" w:firstLineChars="0"/>
        <w:rPr>
          <w:rFonts w:hint="eastAsia"/>
        </w:rPr>
      </w:pPr>
    </w:p>
    <w:p>
      <w:pPr>
        <w:pStyle w:val="11"/>
        <w:ind w:left="0" w:leftChars="0" w:firstLine="0" w:firstLineChars="0"/>
        <w:rPr>
          <w:rFonts w:hint="eastAsia"/>
        </w:rPr>
      </w:pPr>
    </w:p>
    <w:p>
      <w:pPr>
        <w:pStyle w:val="11"/>
        <w:numPr>
          <w:ilvl w:val="1"/>
          <w:numId w:val="5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求两个有序序列的中位数</w:t>
      </w:r>
    </w:p>
    <w:p>
      <w:pPr>
        <w:pStyle w:val="11"/>
        <w:ind w:left="840" w:firstLine="0" w:firstLineChars="0"/>
      </w:pPr>
      <w:r>
        <w:drawing>
          <wp:inline distT="0" distB="0" distL="0" distR="0">
            <wp:extent cx="1630680" cy="1270635"/>
            <wp:effectExtent l="0" t="0" r="762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4336" cy="12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 w:firstLine="0" w:firstLineChars="0"/>
      </w:pPr>
    </w:p>
    <w:p>
      <w:pPr>
        <w:pStyle w:val="11"/>
        <w:ind w:left="840" w:firstLine="0" w:firstLineChars="0"/>
      </w:pPr>
    </w:p>
    <w:p>
      <w:pPr>
        <w:pStyle w:val="11"/>
        <w:ind w:left="840" w:firstLine="0" w:firstLineChars="0"/>
      </w:pPr>
    </w:p>
    <w:p>
      <w:pPr>
        <w:pStyle w:val="11"/>
        <w:ind w:left="840" w:firstLine="0" w:firstLineChars="0"/>
      </w:pPr>
    </w:p>
    <w:p>
      <w:pPr>
        <w:pStyle w:val="11"/>
        <w:ind w:left="840" w:firstLine="0" w:firstLineChars="0"/>
      </w:pPr>
    </w:p>
    <w:p>
      <w:pPr>
        <w:pStyle w:val="11"/>
        <w:ind w:left="840" w:firstLine="0" w:firstLineChars="0"/>
        <w:rPr>
          <w:rFonts w:hint="eastAsia"/>
        </w:rPr>
      </w:pPr>
    </w:p>
    <w:p>
      <w:pPr>
        <w:pStyle w:val="11"/>
        <w:widowControl/>
        <w:numPr>
          <w:ilvl w:val="1"/>
          <w:numId w:val="5"/>
        </w:numPr>
        <w:ind w:firstLineChars="0"/>
        <w:jc w:val="left"/>
        <w:rPr>
          <w:rFonts w:ascii="宋体" w:hAnsi="宋体"/>
        </w:rPr>
      </w:pPr>
      <w:bookmarkStart w:id="2" w:name="_Hlk103364573"/>
      <w:r>
        <w:rPr>
          <w:rFonts w:hint="eastAsia" w:ascii="宋体" w:hAnsi="宋体"/>
        </w:rPr>
        <w:t>二叉排序树的验证和拓展</w:t>
      </w:r>
    </w:p>
    <w:bookmarkEnd w:id="2"/>
    <w:p>
      <w:pPr>
        <w:widowControl/>
        <w:ind w:left="840"/>
        <w:jc w:val="left"/>
        <w:rPr>
          <w:rFonts w:ascii="宋体" w:hAnsi="宋体"/>
        </w:rPr>
      </w:pPr>
      <w:r>
        <w:rPr>
          <w:rFonts w:hint="eastAsia" w:ascii="宋体" w:hAnsi="宋体"/>
        </w:rPr>
        <w:t>原始树为：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>
      <w:pPr>
        <w:widowControl/>
        <w:ind w:left="840"/>
        <w:jc w:val="left"/>
      </w:pPr>
      <w:r>
        <w:drawing>
          <wp:inline distT="0" distB="0" distL="0" distR="0">
            <wp:extent cx="723265" cy="263588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2271" cy="26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用方法一：</w:t>
      </w:r>
    </w:p>
    <w:p>
      <w:pPr>
        <w:widowControl/>
        <w:ind w:left="840"/>
        <w:jc w:val="left"/>
        <w:rPr>
          <w:rFonts w:ascii="宋体" w:hAnsi="宋体"/>
        </w:rPr>
      </w:pPr>
      <w:r>
        <w:rPr>
          <w:rFonts w:hint="eastAsia" w:ascii="宋体" w:hAnsi="宋体"/>
        </w:rPr>
        <w:t>删除7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后：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           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删除3</w:t>
      </w:r>
      <w:r>
        <w:rPr>
          <w:rFonts w:ascii="宋体" w:hAnsi="宋体"/>
        </w:rPr>
        <w:t>9</w:t>
      </w:r>
      <w:r>
        <w:rPr>
          <w:rFonts w:hint="eastAsia" w:ascii="宋体" w:hAnsi="宋体"/>
        </w:rPr>
        <w:t>后：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>
      <w:pPr>
        <w:widowControl/>
        <w:ind w:left="840"/>
        <w:jc w:val="left"/>
      </w:pPr>
      <w:r>
        <w:drawing>
          <wp:inline distT="0" distB="0" distL="0" distR="0">
            <wp:extent cx="1296035" cy="2456180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2937" cy="24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          </w:t>
      </w:r>
      <w:r>
        <w:drawing>
          <wp:inline distT="0" distB="0" distL="0" distR="0">
            <wp:extent cx="1304290" cy="246316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938" cy="24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</w:pPr>
    </w:p>
    <w:p>
      <w:pPr>
        <w:widowControl/>
        <w:ind w:left="84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用方法二：</w:t>
      </w:r>
    </w:p>
    <w:p>
      <w:pPr>
        <w:widowControl/>
        <w:ind w:left="840"/>
        <w:jc w:val="left"/>
        <w:rPr>
          <w:rFonts w:ascii="宋体" w:hAnsi="宋体"/>
        </w:rPr>
      </w:pPr>
      <w:r>
        <w:rPr>
          <w:rFonts w:hint="eastAsia" w:ascii="宋体" w:hAnsi="宋体"/>
        </w:rPr>
        <w:t>删除7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后：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           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删除3</w:t>
      </w:r>
      <w:r>
        <w:rPr>
          <w:rFonts w:ascii="宋体" w:hAnsi="宋体"/>
        </w:rPr>
        <w:t>9</w:t>
      </w:r>
      <w:r>
        <w:rPr>
          <w:rFonts w:hint="eastAsia" w:ascii="宋体" w:hAnsi="宋体"/>
        </w:rPr>
        <w:t>后：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>
      <w:pPr>
        <w:widowControl/>
        <w:ind w:left="840"/>
        <w:jc w:val="left"/>
        <w:rPr>
          <w:rFonts w:ascii="宋体" w:hAnsi="宋体"/>
        </w:rPr>
      </w:pPr>
      <w:r>
        <w:drawing>
          <wp:inline distT="0" distB="0" distL="0" distR="0">
            <wp:extent cx="1372870" cy="259270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4153" cy="26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   </w:t>
      </w:r>
      <w:r>
        <w:drawing>
          <wp:inline distT="0" distB="0" distL="0" distR="0">
            <wp:extent cx="1347470" cy="2572385"/>
            <wp:effectExtent l="0" t="0" r="508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5942" cy="25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84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用方法三：</w:t>
      </w:r>
    </w:p>
    <w:p>
      <w:pPr>
        <w:widowControl/>
        <w:ind w:left="84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删除7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后：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           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删除3</w:t>
      </w:r>
      <w:r>
        <w:rPr>
          <w:rFonts w:ascii="宋体" w:hAnsi="宋体"/>
        </w:rPr>
        <w:t>9</w:t>
      </w:r>
      <w:r>
        <w:rPr>
          <w:rFonts w:hint="eastAsia" w:ascii="宋体" w:hAnsi="宋体"/>
        </w:rPr>
        <w:t>后：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>
      <w:pPr>
        <w:widowControl/>
        <w:ind w:left="360" w:firstLine="480" w:firstLineChars="200"/>
        <w:jc w:val="left"/>
      </w:pPr>
      <w:r>
        <w:drawing>
          <wp:inline distT="0" distB="0" distL="0" distR="0">
            <wp:extent cx="1268730" cy="250317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5"/>
                    <a:srcRect r="8522"/>
                    <a:stretch>
                      <a:fillRect/>
                    </a:stretch>
                  </pic:blipFill>
                  <pic:spPr>
                    <a:xfrm>
                      <a:off x="0" y="0"/>
                      <a:ext cx="1278304" cy="25215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 xml:space="preserve">       </w:t>
      </w:r>
      <w:r>
        <w:drawing>
          <wp:inline distT="0" distB="0" distL="0" distR="0">
            <wp:extent cx="1097280" cy="250317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6588" cy="25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360" w:firstLine="480" w:firstLineChars="200"/>
        <w:jc w:val="left"/>
        <w:rPr>
          <w:rFonts w:hint="eastAsia" w:ascii="宋体" w:hAnsi="宋体"/>
        </w:rPr>
      </w:pPr>
      <w:r>
        <w:rPr>
          <w:rFonts w:hint="eastAsia"/>
        </w:rPr>
        <w:t>由此可见，对于子树比较复杂的节点而言，用方法一的查找效率要高于其他两种方法。</w:t>
      </w:r>
    </w:p>
    <w:p>
      <w:pPr>
        <w:widowControl/>
        <w:ind w:left="420" w:firstLine="4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实验现象与预想的实验现象一致。</w:t>
      </w:r>
    </w:p>
    <w:p>
      <w:pPr>
        <w:widowControl/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算法分析</w:t>
      </w:r>
    </w:p>
    <w:p>
      <w:pPr>
        <w:pStyle w:val="11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查找3个数组的最小共同元素</w:t>
      </w:r>
    </w:p>
    <w:p>
      <w:pPr>
        <w:pStyle w:val="11"/>
        <w:widowControl/>
        <w:ind w:left="1260" w:firstLine="0" w:firstLineChars="0"/>
        <w:jc w:val="left"/>
        <w:rPr>
          <w:rFonts w:hint="eastAsia"/>
        </w:rPr>
      </w:pPr>
      <w:r>
        <w:rPr>
          <w:rFonts w:hint="eastAsia"/>
        </w:rPr>
        <w:t>方法一，时间复杂度为</w:t>
      </w:r>
      <w:r>
        <w:rPr>
          <w:rFonts w:hint="eastAsia" w:ascii="宋体" w:hAnsi="宋体"/>
        </w:rPr>
        <w:t>Θ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；方法二为</w:t>
      </w:r>
      <w:r>
        <w:rPr>
          <w:rFonts w:hint="eastAsia" w:ascii="宋体" w:hAnsi="宋体"/>
        </w:rPr>
        <w:t>Θ</w:t>
      </w:r>
      <w:r>
        <w:rPr>
          <w:rFonts w:hint="eastAsia"/>
        </w:rPr>
        <w:t>(</w:t>
      </w:r>
      <w:r>
        <w:t>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。</w:t>
      </w:r>
    </w:p>
    <w:p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求两个有序序列的中位数</w:t>
      </w:r>
    </w:p>
    <w:p>
      <w:pPr>
        <w:pStyle w:val="11"/>
        <w:ind w:left="1260" w:firstLine="0" w:firstLineChars="0"/>
        <w:rPr>
          <w:rFonts w:hint="eastAsia"/>
        </w:rPr>
      </w:pPr>
      <w:r>
        <w:rPr>
          <w:rFonts w:hint="eastAsia"/>
        </w:rPr>
        <w:t>方法一，时间复杂度为Θ(n)；方法二为Θ(n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)。</w:t>
      </w:r>
    </w:p>
    <w:p>
      <w:pPr>
        <w:pStyle w:val="11"/>
        <w:widowControl/>
        <w:numPr>
          <w:ilvl w:val="0"/>
          <w:numId w:val="2"/>
        </w:numPr>
        <w:spacing w:line="480" w:lineRule="exact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总结与心得</w:t>
      </w:r>
    </w:p>
    <w:p>
      <w:pPr>
        <w:pStyle w:val="11"/>
        <w:widowControl/>
        <w:spacing w:line="480" w:lineRule="exact"/>
        <w:ind w:left="420" w:firstLineChars="0"/>
        <w:jc w:val="left"/>
      </w:pPr>
      <w:r>
        <w:rPr>
          <w:rFonts w:hint="eastAsia"/>
        </w:rPr>
        <w:t>在本次实验的过程中我们小组通过讨论，实践，查阅资料等方法完成了实验任务。通过实验，我们对于各种查找算法和二叉排序树的实现有了更深入的理解。此外，我们还复习了二叉树的实现等并运用到了解决问题中。总之，</w:t>
      </w:r>
      <w:r>
        <w:rPr>
          <w:rFonts w:hint="eastAsia"/>
          <w:lang w:val="en-US" w:eastAsia="zh-CN"/>
        </w:rPr>
        <w:t>查找算法在实际应用、生活中都是十分常见的，</w:t>
      </w:r>
      <w:r>
        <w:rPr>
          <w:rFonts w:hint="eastAsia"/>
        </w:rPr>
        <w:t>通过此次实验，我们提高了算法能力，增加了</w:t>
      </w:r>
      <w:r>
        <w:rPr>
          <w:rFonts w:hint="eastAsia"/>
          <w:lang w:val="en-US" w:eastAsia="zh-CN"/>
        </w:rPr>
        <w:t>查找方面</w:t>
      </w:r>
      <w:r>
        <w:rPr>
          <w:rFonts w:hint="eastAsia"/>
        </w:rPr>
        <w:t>数据结构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知识。</w:t>
      </w:r>
    </w:p>
    <w:p>
      <w:pPr>
        <w:pStyle w:val="11"/>
        <w:widowControl/>
        <w:spacing w:line="480" w:lineRule="exact"/>
        <w:ind w:left="420" w:firstLineChars="0"/>
        <w:jc w:val="left"/>
      </w:pPr>
    </w:p>
    <w:p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四、分工说明</w:t>
      </w:r>
    </w:p>
    <w:p>
      <w:pPr>
        <w:widowControl/>
        <w:spacing w:line="480" w:lineRule="exact"/>
        <w:jc w:val="left"/>
      </w:pPr>
      <w:r>
        <w:rPr>
          <w:rFonts w:hint="eastAsia"/>
        </w:rPr>
        <w:t>李昀哲：算法设计，代码编写，p</w:t>
      </w:r>
      <w:r>
        <w:t>pt</w:t>
      </w:r>
      <w:r>
        <w:rPr>
          <w:rFonts w:hint="eastAsia"/>
        </w:rPr>
        <w:t>制作</w:t>
      </w:r>
    </w:p>
    <w:p>
      <w:pPr>
        <w:widowControl/>
        <w:spacing w:line="480" w:lineRule="exact"/>
        <w:jc w:val="left"/>
      </w:pPr>
      <w:r>
        <w:rPr>
          <w:rFonts w:hint="eastAsia"/>
        </w:rPr>
        <w:t>唐铭锋：算法设计，代码编写，撰写报告</w:t>
      </w:r>
    </w:p>
    <w:p>
      <w:pPr>
        <w:widowControl/>
        <w:spacing w:line="480" w:lineRule="exact"/>
        <w:jc w:val="left"/>
      </w:pPr>
      <w:r>
        <w:rPr>
          <w:rFonts w:hint="eastAsia"/>
        </w:rPr>
        <w:t>刘沛根：算法设计，代码编写，p</w:t>
      </w:r>
      <w:r>
        <w:t>pt</w:t>
      </w:r>
      <w:r>
        <w:rPr>
          <w:rFonts w:hint="eastAsia"/>
        </w:rPr>
        <w:t>制作</w:t>
      </w:r>
    </w:p>
    <w:p>
      <w:pPr>
        <w:widowControl/>
        <w:spacing w:line="480" w:lineRule="exact"/>
        <w:jc w:val="left"/>
      </w:pPr>
      <w:r>
        <w:rPr>
          <w:rFonts w:hint="eastAsia"/>
        </w:rPr>
        <w:t>李正宇：算法设计，代码编写，撰写报告</w:t>
      </w:r>
    </w:p>
    <w:p>
      <w:pPr>
        <w:tabs>
          <w:tab w:val="left" w:pos="1715"/>
        </w:tabs>
        <w:jc w:val="left"/>
        <w:rPr>
          <w:rFonts w:hint="eastAsia"/>
        </w:rPr>
      </w:pPr>
    </w:p>
    <w:sectPr>
      <w:pgSz w:w="11906" w:h="16838"/>
      <w:pgMar w:top="1440" w:right="1797" w:bottom="1440" w:left="1797" w:header="720" w:footer="720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22C7F1"/>
    <w:multiLevelType w:val="singleLevel"/>
    <w:tmpl w:val="A322C7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A76EBD"/>
    <w:multiLevelType w:val="singleLevel"/>
    <w:tmpl w:val="CCA76EBD"/>
    <w:lvl w:ilvl="0" w:tentative="0">
      <w:start w:val="1"/>
      <w:numFmt w:val="decimal"/>
      <w:suff w:val="nothing"/>
      <w:lvlText w:val="%1、"/>
      <w:lvlJc w:val="left"/>
      <w:rPr>
        <w:b w:val="0"/>
        <w:bCs w:val="0"/>
        <w:sz w:val="28"/>
        <w:szCs w:val="28"/>
      </w:rPr>
    </w:lvl>
  </w:abstractNum>
  <w:abstractNum w:abstractNumId="2">
    <w:nsid w:val="26460E62"/>
    <w:multiLevelType w:val="multilevel"/>
    <w:tmpl w:val="26460E6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EE33DF"/>
    <w:multiLevelType w:val="multilevel"/>
    <w:tmpl w:val="52EE33D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ED69FD"/>
    <w:multiLevelType w:val="multilevel"/>
    <w:tmpl w:val="53ED69F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E05B53"/>
    <w:multiLevelType w:val="multilevel"/>
    <w:tmpl w:val="7DE05B5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420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6A"/>
    <w:rsid w:val="0001086B"/>
    <w:rsid w:val="00024181"/>
    <w:rsid w:val="00031CB0"/>
    <w:rsid w:val="00036D63"/>
    <w:rsid w:val="0003792C"/>
    <w:rsid w:val="00040CA7"/>
    <w:rsid w:val="000415BE"/>
    <w:rsid w:val="00041B23"/>
    <w:rsid w:val="0004317C"/>
    <w:rsid w:val="00044D5A"/>
    <w:rsid w:val="00047604"/>
    <w:rsid w:val="000518C7"/>
    <w:rsid w:val="00056070"/>
    <w:rsid w:val="000577F6"/>
    <w:rsid w:val="00063F90"/>
    <w:rsid w:val="000725D5"/>
    <w:rsid w:val="0007393C"/>
    <w:rsid w:val="000753C8"/>
    <w:rsid w:val="00087CF8"/>
    <w:rsid w:val="000A2109"/>
    <w:rsid w:val="000A3732"/>
    <w:rsid w:val="000A56E3"/>
    <w:rsid w:val="000B0D64"/>
    <w:rsid w:val="000C1FEB"/>
    <w:rsid w:val="000C64D6"/>
    <w:rsid w:val="000C66FD"/>
    <w:rsid w:val="000C7593"/>
    <w:rsid w:val="000D0126"/>
    <w:rsid w:val="000D377D"/>
    <w:rsid w:val="000D56F5"/>
    <w:rsid w:val="000E181B"/>
    <w:rsid w:val="000E382D"/>
    <w:rsid w:val="0011108E"/>
    <w:rsid w:val="001114E7"/>
    <w:rsid w:val="00114B6D"/>
    <w:rsid w:val="00136AEE"/>
    <w:rsid w:val="00144792"/>
    <w:rsid w:val="00144DC1"/>
    <w:rsid w:val="00151A77"/>
    <w:rsid w:val="0017640D"/>
    <w:rsid w:val="00187B15"/>
    <w:rsid w:val="00190D6C"/>
    <w:rsid w:val="001A0D61"/>
    <w:rsid w:val="001A2B1B"/>
    <w:rsid w:val="001A2C35"/>
    <w:rsid w:val="001B0E7D"/>
    <w:rsid w:val="001D3E7B"/>
    <w:rsid w:val="001D5E2D"/>
    <w:rsid w:val="001E2CE0"/>
    <w:rsid w:val="001E438E"/>
    <w:rsid w:val="001E5BE1"/>
    <w:rsid w:val="001E7C38"/>
    <w:rsid w:val="0021021F"/>
    <w:rsid w:val="00210938"/>
    <w:rsid w:val="00211EFF"/>
    <w:rsid w:val="00212961"/>
    <w:rsid w:val="002132D7"/>
    <w:rsid w:val="002148C2"/>
    <w:rsid w:val="002150AB"/>
    <w:rsid w:val="00223350"/>
    <w:rsid w:val="0022678D"/>
    <w:rsid w:val="00235032"/>
    <w:rsid w:val="0024041E"/>
    <w:rsid w:val="00245029"/>
    <w:rsid w:val="00247D7A"/>
    <w:rsid w:val="002515E3"/>
    <w:rsid w:val="00252383"/>
    <w:rsid w:val="00253109"/>
    <w:rsid w:val="00254DB3"/>
    <w:rsid w:val="0025586C"/>
    <w:rsid w:val="00257C17"/>
    <w:rsid w:val="00257C21"/>
    <w:rsid w:val="002647B0"/>
    <w:rsid w:val="002743BE"/>
    <w:rsid w:val="0028715A"/>
    <w:rsid w:val="00294101"/>
    <w:rsid w:val="0029485F"/>
    <w:rsid w:val="002A0428"/>
    <w:rsid w:val="002A071C"/>
    <w:rsid w:val="002A2EC1"/>
    <w:rsid w:val="002A5CC1"/>
    <w:rsid w:val="002C42C1"/>
    <w:rsid w:val="002C49EE"/>
    <w:rsid w:val="002C6322"/>
    <w:rsid w:val="002D1644"/>
    <w:rsid w:val="002D6897"/>
    <w:rsid w:val="002E796D"/>
    <w:rsid w:val="002F43CA"/>
    <w:rsid w:val="002F6B11"/>
    <w:rsid w:val="002F74DA"/>
    <w:rsid w:val="00300793"/>
    <w:rsid w:val="003061C3"/>
    <w:rsid w:val="00310841"/>
    <w:rsid w:val="003131B9"/>
    <w:rsid w:val="00313C37"/>
    <w:rsid w:val="003215F3"/>
    <w:rsid w:val="00331204"/>
    <w:rsid w:val="00331FA6"/>
    <w:rsid w:val="00332E12"/>
    <w:rsid w:val="00342DF4"/>
    <w:rsid w:val="00360087"/>
    <w:rsid w:val="00362268"/>
    <w:rsid w:val="003640F2"/>
    <w:rsid w:val="0037288A"/>
    <w:rsid w:val="003768DD"/>
    <w:rsid w:val="003A4857"/>
    <w:rsid w:val="003A72F8"/>
    <w:rsid w:val="003C4836"/>
    <w:rsid w:val="003D233E"/>
    <w:rsid w:val="00402857"/>
    <w:rsid w:val="0041244D"/>
    <w:rsid w:val="0042551A"/>
    <w:rsid w:val="004336F3"/>
    <w:rsid w:val="00437C83"/>
    <w:rsid w:val="00440994"/>
    <w:rsid w:val="0045029A"/>
    <w:rsid w:val="00453A01"/>
    <w:rsid w:val="00460A93"/>
    <w:rsid w:val="00472917"/>
    <w:rsid w:val="004809BD"/>
    <w:rsid w:val="004958B4"/>
    <w:rsid w:val="004963E9"/>
    <w:rsid w:val="004B433C"/>
    <w:rsid w:val="004B4505"/>
    <w:rsid w:val="004D1639"/>
    <w:rsid w:val="004D1C5E"/>
    <w:rsid w:val="004D5522"/>
    <w:rsid w:val="004E174A"/>
    <w:rsid w:val="004E4B6A"/>
    <w:rsid w:val="004E4D0A"/>
    <w:rsid w:val="004E65B5"/>
    <w:rsid w:val="004F199C"/>
    <w:rsid w:val="004F6FC8"/>
    <w:rsid w:val="00506337"/>
    <w:rsid w:val="005136D6"/>
    <w:rsid w:val="005328EC"/>
    <w:rsid w:val="00541A1F"/>
    <w:rsid w:val="00542D36"/>
    <w:rsid w:val="00543266"/>
    <w:rsid w:val="00551D7C"/>
    <w:rsid w:val="0055383E"/>
    <w:rsid w:val="0056229D"/>
    <w:rsid w:val="00563A82"/>
    <w:rsid w:val="0057794F"/>
    <w:rsid w:val="00584290"/>
    <w:rsid w:val="005849A6"/>
    <w:rsid w:val="0058772F"/>
    <w:rsid w:val="00592430"/>
    <w:rsid w:val="005A7666"/>
    <w:rsid w:val="005A7727"/>
    <w:rsid w:val="005B3F26"/>
    <w:rsid w:val="005B6E5F"/>
    <w:rsid w:val="005B7A68"/>
    <w:rsid w:val="005C0068"/>
    <w:rsid w:val="005E03E5"/>
    <w:rsid w:val="005F14B8"/>
    <w:rsid w:val="00602058"/>
    <w:rsid w:val="00605D84"/>
    <w:rsid w:val="00612766"/>
    <w:rsid w:val="0061736C"/>
    <w:rsid w:val="00622AB1"/>
    <w:rsid w:val="00622C00"/>
    <w:rsid w:val="00634646"/>
    <w:rsid w:val="006407F4"/>
    <w:rsid w:val="00641AC2"/>
    <w:rsid w:val="00646475"/>
    <w:rsid w:val="006506D7"/>
    <w:rsid w:val="00651EFF"/>
    <w:rsid w:val="00652EA2"/>
    <w:rsid w:val="00656BFF"/>
    <w:rsid w:val="00656E90"/>
    <w:rsid w:val="00671AD9"/>
    <w:rsid w:val="00672B4A"/>
    <w:rsid w:val="00674B16"/>
    <w:rsid w:val="006834EA"/>
    <w:rsid w:val="00691BBF"/>
    <w:rsid w:val="00694636"/>
    <w:rsid w:val="00695539"/>
    <w:rsid w:val="006A3563"/>
    <w:rsid w:val="006A7DC7"/>
    <w:rsid w:val="006B3A44"/>
    <w:rsid w:val="006B6186"/>
    <w:rsid w:val="006C3286"/>
    <w:rsid w:val="006D2B9A"/>
    <w:rsid w:val="006E116F"/>
    <w:rsid w:val="006E221C"/>
    <w:rsid w:val="006E40CA"/>
    <w:rsid w:val="006E7070"/>
    <w:rsid w:val="006F273E"/>
    <w:rsid w:val="0070576A"/>
    <w:rsid w:val="00705B59"/>
    <w:rsid w:val="00723577"/>
    <w:rsid w:val="0072482C"/>
    <w:rsid w:val="00725513"/>
    <w:rsid w:val="00727EFC"/>
    <w:rsid w:val="007303CE"/>
    <w:rsid w:val="0073608F"/>
    <w:rsid w:val="00737B2D"/>
    <w:rsid w:val="0074063F"/>
    <w:rsid w:val="00754DCF"/>
    <w:rsid w:val="00770E59"/>
    <w:rsid w:val="00772C5D"/>
    <w:rsid w:val="0077355D"/>
    <w:rsid w:val="00784082"/>
    <w:rsid w:val="00785D01"/>
    <w:rsid w:val="00786E58"/>
    <w:rsid w:val="0079569D"/>
    <w:rsid w:val="007A0212"/>
    <w:rsid w:val="007A32CF"/>
    <w:rsid w:val="007A6F31"/>
    <w:rsid w:val="007B0106"/>
    <w:rsid w:val="007B188C"/>
    <w:rsid w:val="007B194C"/>
    <w:rsid w:val="007B56FA"/>
    <w:rsid w:val="007D6ECE"/>
    <w:rsid w:val="007E18FA"/>
    <w:rsid w:val="007E2586"/>
    <w:rsid w:val="007E4185"/>
    <w:rsid w:val="0080461F"/>
    <w:rsid w:val="00805F31"/>
    <w:rsid w:val="00807525"/>
    <w:rsid w:val="008110C0"/>
    <w:rsid w:val="00813C95"/>
    <w:rsid w:val="00821CF0"/>
    <w:rsid w:val="00827509"/>
    <w:rsid w:val="00831380"/>
    <w:rsid w:val="00832AEE"/>
    <w:rsid w:val="008331F3"/>
    <w:rsid w:val="00844419"/>
    <w:rsid w:val="0084612F"/>
    <w:rsid w:val="00851C74"/>
    <w:rsid w:val="00853CDA"/>
    <w:rsid w:val="00855617"/>
    <w:rsid w:val="0085681E"/>
    <w:rsid w:val="0086534E"/>
    <w:rsid w:val="00877F36"/>
    <w:rsid w:val="008A2141"/>
    <w:rsid w:val="008B553E"/>
    <w:rsid w:val="008B6C54"/>
    <w:rsid w:val="008C24C8"/>
    <w:rsid w:val="008C3455"/>
    <w:rsid w:val="008C7A4E"/>
    <w:rsid w:val="008D191C"/>
    <w:rsid w:val="008D2797"/>
    <w:rsid w:val="008D7C3B"/>
    <w:rsid w:val="008F468F"/>
    <w:rsid w:val="00914B68"/>
    <w:rsid w:val="00922C5C"/>
    <w:rsid w:val="00925460"/>
    <w:rsid w:val="00930C4A"/>
    <w:rsid w:val="009326A8"/>
    <w:rsid w:val="00940F99"/>
    <w:rsid w:val="00960B50"/>
    <w:rsid w:val="0096248F"/>
    <w:rsid w:val="00962681"/>
    <w:rsid w:val="009816DE"/>
    <w:rsid w:val="00981ECE"/>
    <w:rsid w:val="009853DC"/>
    <w:rsid w:val="00992D27"/>
    <w:rsid w:val="009935BF"/>
    <w:rsid w:val="00993A55"/>
    <w:rsid w:val="00995EA4"/>
    <w:rsid w:val="009C06EF"/>
    <w:rsid w:val="009C0D2C"/>
    <w:rsid w:val="009C3EE0"/>
    <w:rsid w:val="009C675B"/>
    <w:rsid w:val="009D2C17"/>
    <w:rsid w:val="009D3DF4"/>
    <w:rsid w:val="009D3EA6"/>
    <w:rsid w:val="009D564C"/>
    <w:rsid w:val="009E5377"/>
    <w:rsid w:val="009F47E5"/>
    <w:rsid w:val="009F6BC2"/>
    <w:rsid w:val="009F6D87"/>
    <w:rsid w:val="009F6DF3"/>
    <w:rsid w:val="00A04D5E"/>
    <w:rsid w:val="00A05FBA"/>
    <w:rsid w:val="00A0692C"/>
    <w:rsid w:val="00A07882"/>
    <w:rsid w:val="00A11CF2"/>
    <w:rsid w:val="00A11D99"/>
    <w:rsid w:val="00A26AFE"/>
    <w:rsid w:val="00A36676"/>
    <w:rsid w:val="00A406DA"/>
    <w:rsid w:val="00A50DD2"/>
    <w:rsid w:val="00A51843"/>
    <w:rsid w:val="00A53F06"/>
    <w:rsid w:val="00A56972"/>
    <w:rsid w:val="00A6309F"/>
    <w:rsid w:val="00A63BBD"/>
    <w:rsid w:val="00A701B9"/>
    <w:rsid w:val="00A71D48"/>
    <w:rsid w:val="00A72E66"/>
    <w:rsid w:val="00A75473"/>
    <w:rsid w:val="00A77382"/>
    <w:rsid w:val="00A90041"/>
    <w:rsid w:val="00A909FC"/>
    <w:rsid w:val="00A90BF7"/>
    <w:rsid w:val="00A90EF3"/>
    <w:rsid w:val="00A9492E"/>
    <w:rsid w:val="00AA30E0"/>
    <w:rsid w:val="00AB280D"/>
    <w:rsid w:val="00AB2E96"/>
    <w:rsid w:val="00AB68C6"/>
    <w:rsid w:val="00AD38F8"/>
    <w:rsid w:val="00AD4917"/>
    <w:rsid w:val="00AE0B9E"/>
    <w:rsid w:val="00AE6F16"/>
    <w:rsid w:val="00AE7619"/>
    <w:rsid w:val="00AF2E97"/>
    <w:rsid w:val="00AF2FFD"/>
    <w:rsid w:val="00AF5D1E"/>
    <w:rsid w:val="00AF7116"/>
    <w:rsid w:val="00B015FD"/>
    <w:rsid w:val="00B0534A"/>
    <w:rsid w:val="00B10F0F"/>
    <w:rsid w:val="00B20138"/>
    <w:rsid w:val="00B265D0"/>
    <w:rsid w:val="00B269C1"/>
    <w:rsid w:val="00B41D60"/>
    <w:rsid w:val="00B50B2B"/>
    <w:rsid w:val="00B51E88"/>
    <w:rsid w:val="00B5359A"/>
    <w:rsid w:val="00B55114"/>
    <w:rsid w:val="00B61B64"/>
    <w:rsid w:val="00B672FC"/>
    <w:rsid w:val="00B7045E"/>
    <w:rsid w:val="00B743B8"/>
    <w:rsid w:val="00B8073C"/>
    <w:rsid w:val="00B84144"/>
    <w:rsid w:val="00B87104"/>
    <w:rsid w:val="00B90FAA"/>
    <w:rsid w:val="00B96F80"/>
    <w:rsid w:val="00BA4598"/>
    <w:rsid w:val="00BA63EB"/>
    <w:rsid w:val="00BC0721"/>
    <w:rsid w:val="00BC6875"/>
    <w:rsid w:val="00BC7F89"/>
    <w:rsid w:val="00BD7B63"/>
    <w:rsid w:val="00C016FD"/>
    <w:rsid w:val="00C1300E"/>
    <w:rsid w:val="00C1373C"/>
    <w:rsid w:val="00C14870"/>
    <w:rsid w:val="00C14D8E"/>
    <w:rsid w:val="00C50E75"/>
    <w:rsid w:val="00C567CB"/>
    <w:rsid w:val="00C57392"/>
    <w:rsid w:val="00C75F1E"/>
    <w:rsid w:val="00C77BBF"/>
    <w:rsid w:val="00C8294D"/>
    <w:rsid w:val="00C84E32"/>
    <w:rsid w:val="00C96A92"/>
    <w:rsid w:val="00CB2177"/>
    <w:rsid w:val="00CB255C"/>
    <w:rsid w:val="00CB3DFC"/>
    <w:rsid w:val="00CC00F0"/>
    <w:rsid w:val="00CC03F9"/>
    <w:rsid w:val="00CC2CD4"/>
    <w:rsid w:val="00CC385F"/>
    <w:rsid w:val="00CD0755"/>
    <w:rsid w:val="00CD113C"/>
    <w:rsid w:val="00CE09AD"/>
    <w:rsid w:val="00CE6193"/>
    <w:rsid w:val="00CF1F9C"/>
    <w:rsid w:val="00CF4C5D"/>
    <w:rsid w:val="00CF4FE6"/>
    <w:rsid w:val="00D2222A"/>
    <w:rsid w:val="00D251B9"/>
    <w:rsid w:val="00D25248"/>
    <w:rsid w:val="00D25345"/>
    <w:rsid w:val="00D32155"/>
    <w:rsid w:val="00D33B07"/>
    <w:rsid w:val="00D33F60"/>
    <w:rsid w:val="00D47186"/>
    <w:rsid w:val="00D63006"/>
    <w:rsid w:val="00D9014C"/>
    <w:rsid w:val="00D9777D"/>
    <w:rsid w:val="00DA1094"/>
    <w:rsid w:val="00DA285D"/>
    <w:rsid w:val="00DB04EE"/>
    <w:rsid w:val="00DB2313"/>
    <w:rsid w:val="00DB4708"/>
    <w:rsid w:val="00DB48C1"/>
    <w:rsid w:val="00DB5335"/>
    <w:rsid w:val="00DC0A66"/>
    <w:rsid w:val="00DD06C8"/>
    <w:rsid w:val="00DE1A9C"/>
    <w:rsid w:val="00DF1590"/>
    <w:rsid w:val="00E00FC3"/>
    <w:rsid w:val="00E04640"/>
    <w:rsid w:val="00E04E9D"/>
    <w:rsid w:val="00E069B1"/>
    <w:rsid w:val="00E12036"/>
    <w:rsid w:val="00E21B80"/>
    <w:rsid w:val="00E30D70"/>
    <w:rsid w:val="00E40FCD"/>
    <w:rsid w:val="00E516B7"/>
    <w:rsid w:val="00E51BD6"/>
    <w:rsid w:val="00E51F2B"/>
    <w:rsid w:val="00E53507"/>
    <w:rsid w:val="00E6581D"/>
    <w:rsid w:val="00E762B0"/>
    <w:rsid w:val="00E822E8"/>
    <w:rsid w:val="00E83FAE"/>
    <w:rsid w:val="00E953A7"/>
    <w:rsid w:val="00EA5DFD"/>
    <w:rsid w:val="00EB3047"/>
    <w:rsid w:val="00EB36FC"/>
    <w:rsid w:val="00EB5F29"/>
    <w:rsid w:val="00EC5504"/>
    <w:rsid w:val="00ED18C7"/>
    <w:rsid w:val="00ED4157"/>
    <w:rsid w:val="00ED59EE"/>
    <w:rsid w:val="00ED6FC2"/>
    <w:rsid w:val="00EE32C5"/>
    <w:rsid w:val="00EF1D1E"/>
    <w:rsid w:val="00EF47D6"/>
    <w:rsid w:val="00F02C8C"/>
    <w:rsid w:val="00F3512A"/>
    <w:rsid w:val="00F3596A"/>
    <w:rsid w:val="00F40926"/>
    <w:rsid w:val="00F42BBA"/>
    <w:rsid w:val="00F447A6"/>
    <w:rsid w:val="00F44938"/>
    <w:rsid w:val="00F469C2"/>
    <w:rsid w:val="00F503FF"/>
    <w:rsid w:val="00F6378F"/>
    <w:rsid w:val="00F67565"/>
    <w:rsid w:val="00F766EF"/>
    <w:rsid w:val="00F81A47"/>
    <w:rsid w:val="00FA0FE7"/>
    <w:rsid w:val="00FA18C1"/>
    <w:rsid w:val="00FA61E2"/>
    <w:rsid w:val="00FC788A"/>
    <w:rsid w:val="00FE64B6"/>
    <w:rsid w:val="00FE6FBB"/>
    <w:rsid w:val="00FF5623"/>
    <w:rsid w:val="01230569"/>
    <w:rsid w:val="0306596D"/>
    <w:rsid w:val="03E10DC8"/>
    <w:rsid w:val="0AF04429"/>
    <w:rsid w:val="114E2471"/>
    <w:rsid w:val="135A11A8"/>
    <w:rsid w:val="13E744B7"/>
    <w:rsid w:val="15AD743E"/>
    <w:rsid w:val="177E39D9"/>
    <w:rsid w:val="17FA6861"/>
    <w:rsid w:val="19BB6051"/>
    <w:rsid w:val="2CEC22DC"/>
    <w:rsid w:val="307B4B7A"/>
    <w:rsid w:val="458A2C97"/>
    <w:rsid w:val="47A623FA"/>
    <w:rsid w:val="481F3554"/>
    <w:rsid w:val="4A712751"/>
    <w:rsid w:val="544035D8"/>
    <w:rsid w:val="57FB03BD"/>
    <w:rsid w:val="5E6B54EC"/>
    <w:rsid w:val="63467907"/>
    <w:rsid w:val="7D25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3"/>
    <w:uiPriority w:val="99"/>
    <w:rPr>
      <w:sz w:val="18"/>
      <w:szCs w:val="18"/>
    </w:rPr>
  </w:style>
  <w:style w:type="character" w:customStyle="1" w:styleId="10">
    <w:name w:val="页脚 字符"/>
    <w:basedOn w:val="8"/>
    <w:link w:val="2"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nj\Desktop\&#25968;&#25454;&#32467;&#26500;&#23454;&#39564;&#25253;&#21578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62ECD8-588D-4381-B78B-8229F7E037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数据结构实验报告模版.dotx</Template>
  <Pages>14</Pages>
  <Words>1912</Words>
  <Characters>2117</Characters>
  <Lines>16</Lines>
  <Paragraphs>4</Paragraphs>
  <TotalTime>1</TotalTime>
  <ScaleCrop>false</ScaleCrop>
  <LinksUpToDate>false</LinksUpToDate>
  <CharactersWithSpaces>2280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2022-03-08T14:03:00Z</dcterms:created>
  <dc:creator>Nengjun Zhu</dc:creator>
  <cp:lastModifiedBy>WPS_1601540415</cp:lastModifiedBy>
  <dcterms:modified xsi:type="dcterms:W3CDTF">2022-05-16T02:40:29Z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1C4BC9302C1E46B88643C75B0032719D</vt:lpwstr>
  </property>
</Properties>
</file>